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1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scriba el nombre de la empresa, los detalles de la factura, la información del cliente y la descripción del servicio o proyecto en la primera tabla; la descripción, las horas, la tasa y el precio en la segunda tabla y el precio total en la tercera tabla"/>
      </w:tblPr>
      <w:tblGrid>
        <w:gridCol w:w="5669"/>
        <w:gridCol w:w="4111"/>
      </w:tblGrid>
      <w:tr w:rsidR="00065BB9" w:rsidRPr="00B56C04" w14:paraId="485D0461" w14:textId="77777777" w:rsidTr="00B75B04">
        <w:trPr>
          <w:trHeight w:val="1697"/>
        </w:trPr>
        <w:tc>
          <w:tcPr>
            <w:tcW w:w="5670" w:type="dxa"/>
          </w:tcPr>
          <w:p w14:paraId="351EE20A" w14:textId="77777777" w:rsidR="00065BB9" w:rsidRPr="00B3153E" w:rsidRDefault="00B75B04" w:rsidP="00B3153E">
            <w:pPr>
              <w:pStyle w:val="Nombredelaempresa"/>
              <w:ind w:left="-109"/>
              <w:rPr>
                <w:rFonts w:ascii="Franklin Gothic Medium Cond" w:hAnsi="Franklin Gothic Medium Cond"/>
                <w:noProof/>
                <w:sz w:val="40"/>
              </w:rPr>
            </w:pPr>
            <w:r w:rsidRPr="00B3153E">
              <w:rPr>
                <w:rFonts w:ascii="Franklin Gothic Medium Cond" w:hAnsi="Franklin Gothic Medium Cond"/>
                <w:noProof/>
                <w:sz w:val="40"/>
              </w:rPr>
              <w:t xml:space="preserve">OBRAS Y REFORMAS </w:t>
            </w:r>
            <w:r w:rsidRPr="00B3153E">
              <w:rPr>
                <w:rFonts w:ascii="Franklin Gothic Medium Cond" w:hAnsi="Franklin Gothic Medium Cond"/>
                <w:noProof/>
                <w:sz w:val="48"/>
              </w:rPr>
              <w:t>ROINSA</w:t>
            </w:r>
            <w:r w:rsidRPr="00B3153E">
              <w:rPr>
                <w:rFonts w:ascii="Franklin Gothic Medium Cond" w:hAnsi="Franklin Gothic Medium Cond"/>
                <w:noProof/>
                <w:sz w:val="52"/>
              </w:rPr>
              <w:t>,</w:t>
            </w:r>
            <w:r w:rsidRPr="00B3153E">
              <w:rPr>
                <w:rFonts w:ascii="Franklin Gothic Medium Cond" w:hAnsi="Franklin Gothic Medium Cond"/>
                <w:noProof/>
                <w:sz w:val="40"/>
              </w:rPr>
              <w:t xml:space="preserve"> S.L.</w:t>
            </w:r>
          </w:p>
          <w:p w14:paraId="7CD268D4" w14:textId="30632021" w:rsidR="00B3153E" w:rsidRDefault="00B3153E" w:rsidP="00B3153E">
            <w:pPr>
              <w:ind w:left="-109"/>
              <w:rPr>
                <w:noProof/>
              </w:rPr>
            </w:pPr>
            <w:r w:rsidRPr="00B3153E">
              <w:rPr>
                <w:noProof/>
              </w:rPr>
              <w:t>C.I.F.: B</w:t>
            </w:r>
            <w:bookmarkStart w:id="0" w:name="_GoBack"/>
            <w:bookmarkEnd w:id="0"/>
            <w:r w:rsidRPr="00B3153E">
              <w:rPr>
                <w:noProof/>
              </w:rPr>
              <w:t>45845526</w:t>
            </w:r>
          </w:p>
          <w:p w14:paraId="2F0C8CFF" w14:textId="0F72563D" w:rsidR="00B3153E" w:rsidRDefault="00B3153E" w:rsidP="00B3153E">
            <w:pPr>
              <w:ind w:left="-109"/>
              <w:rPr>
                <w:noProof/>
              </w:rPr>
            </w:pPr>
            <w:r w:rsidRPr="00B3153E">
              <w:rPr>
                <w:noProof/>
              </w:rPr>
              <w:t xml:space="preserve">C/ La </w:t>
            </w:r>
            <w:r w:rsidR="00F64344">
              <w:rPr>
                <w:noProof/>
              </w:rPr>
              <w:t>C</w:t>
            </w:r>
            <w:r w:rsidRPr="00B3153E">
              <w:rPr>
                <w:noProof/>
              </w:rPr>
              <w:t>uerda, 2</w:t>
            </w:r>
          </w:p>
          <w:p w14:paraId="0F89CF68" w14:textId="77777777" w:rsidR="00B3153E" w:rsidRDefault="00B3153E" w:rsidP="00B3153E">
            <w:pPr>
              <w:ind w:left="-109"/>
              <w:rPr>
                <w:noProof/>
              </w:rPr>
            </w:pPr>
            <w:r w:rsidRPr="00B3153E">
              <w:rPr>
                <w:noProof/>
              </w:rPr>
              <w:t>45420 ALMONACID (Toledo)</w:t>
            </w:r>
          </w:p>
          <w:p w14:paraId="34E6882C" w14:textId="77777777" w:rsidR="00065BB9" w:rsidRPr="00B56C04" w:rsidRDefault="00B3153E" w:rsidP="00B3153E">
            <w:pPr>
              <w:ind w:left="-109"/>
              <w:rPr>
                <w:noProof/>
              </w:rPr>
            </w:pPr>
            <w:r w:rsidRPr="00B3153E">
              <w:rPr>
                <w:noProof/>
              </w:rPr>
              <w:t xml:space="preserve">Tels.: 696 21 27 30 </w:t>
            </w:r>
            <w:r>
              <w:rPr>
                <w:noProof/>
              </w:rPr>
              <w:t>/</w:t>
            </w:r>
            <w:r w:rsidRPr="00B3153E">
              <w:rPr>
                <w:noProof/>
              </w:rPr>
              <w:t xml:space="preserve"> 626</w:t>
            </w:r>
            <w:r>
              <w:rPr>
                <w:noProof/>
              </w:rPr>
              <w:t xml:space="preserve"> </w:t>
            </w:r>
            <w:r w:rsidRPr="00B3153E">
              <w:rPr>
                <w:noProof/>
              </w:rPr>
              <w:t>11 69</w:t>
            </w:r>
            <w:r>
              <w:rPr>
                <w:noProof/>
              </w:rPr>
              <w:t xml:space="preserve"> </w:t>
            </w:r>
            <w:r w:rsidRPr="00B3153E">
              <w:rPr>
                <w:noProof/>
              </w:rPr>
              <w:t>02</w:t>
            </w:r>
          </w:p>
        </w:tc>
        <w:tc>
          <w:tcPr>
            <w:tcW w:w="4111" w:type="dxa"/>
          </w:tcPr>
          <w:p w14:paraId="0B02CD17" w14:textId="77777777" w:rsidR="00C82FD5" w:rsidRDefault="00B1581E" w:rsidP="00C82FD5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alias w:val="Factura:"/>
                <w:tag w:val="Factura:"/>
                <w:id w:val="-1343387799"/>
                <w:placeholder>
                  <w:docPart w:val="8275BA2DF1D24C15ABF6005C9A16EBAD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B56C04">
                  <w:rPr>
                    <w:noProof/>
                    <w:lang w:bidi="es-ES"/>
                  </w:rPr>
                  <w:t>FACTURA</w:t>
                </w:r>
              </w:sdtContent>
            </w:sdt>
          </w:p>
          <w:p w14:paraId="05829B50" w14:textId="77777777" w:rsidR="00C82FD5" w:rsidRPr="00C82FD5" w:rsidRDefault="00C82FD5" w:rsidP="00C82FD5">
            <w:pPr>
              <w:pStyle w:val="Ttulo1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Nº </w:t>
            </w:r>
            <w:r w:rsidRPr="00C82FD5">
              <w:rPr>
                <w:noProof/>
                <w:sz w:val="20"/>
              </w:rPr>
              <w:t>18-18</w:t>
            </w:r>
          </w:p>
          <w:p w14:paraId="7E8D0920" w14:textId="77777777" w:rsidR="00C82FD5" w:rsidRDefault="00C82FD5" w:rsidP="00C82FD5">
            <w:pPr>
              <w:pStyle w:val="Ttulo1"/>
              <w:rPr>
                <w:noProof/>
                <w:sz w:val="20"/>
              </w:rPr>
            </w:pPr>
          </w:p>
          <w:p w14:paraId="03A41241" w14:textId="77777777" w:rsidR="00065BB9" w:rsidRPr="00B56C04" w:rsidRDefault="00C82FD5" w:rsidP="00C82FD5">
            <w:pPr>
              <w:pStyle w:val="Ttulo1"/>
              <w:rPr>
                <w:noProof/>
              </w:rPr>
            </w:pPr>
            <w:r w:rsidRPr="00C82FD5">
              <w:rPr>
                <w:noProof/>
                <w:sz w:val="20"/>
              </w:rPr>
              <w:t>11 de diciembre de 2018</w:t>
            </w:r>
          </w:p>
        </w:tc>
      </w:tr>
      <w:tr w:rsidR="00D60631" w:rsidRPr="00B56C04" w14:paraId="455E64D2" w14:textId="77777777" w:rsidTr="00B75B04">
        <w:tc>
          <w:tcPr>
            <w:tcW w:w="5670" w:type="dxa"/>
            <w:tcMar>
              <w:bottom w:w="720" w:type="dxa"/>
            </w:tcMar>
          </w:tcPr>
          <w:p w14:paraId="337DE2FE" w14:textId="77777777" w:rsidR="00C82FD5" w:rsidRPr="00B56C04" w:rsidRDefault="00C82FD5" w:rsidP="00C82FD5">
            <w:pPr>
              <w:rPr>
                <w:noProof/>
              </w:rPr>
            </w:pPr>
          </w:p>
        </w:tc>
        <w:tc>
          <w:tcPr>
            <w:tcW w:w="4111" w:type="dxa"/>
            <w:tcMar>
              <w:bottom w:w="720" w:type="dxa"/>
            </w:tcMar>
          </w:tcPr>
          <w:p w14:paraId="7F79F75F" w14:textId="77777777" w:rsidR="00D60631" w:rsidRPr="00B56C04" w:rsidRDefault="00B1581E" w:rsidP="00C82FD5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alias w:val="Para:"/>
                <w:tag w:val="Para:"/>
                <w:id w:val="-903300106"/>
                <w:placeholder>
                  <w:docPart w:val="7EB3B43204AE4749AFC4E79F2623B4A6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B56C04">
                  <w:rPr>
                    <w:noProof/>
                    <w:lang w:bidi="es-ES"/>
                  </w:rPr>
                  <w:t>Para:</w:t>
                </w:r>
              </w:sdtContent>
            </w:sdt>
          </w:p>
          <w:p w14:paraId="0513F432" w14:textId="77777777" w:rsidR="00C82FD5" w:rsidRPr="00B56C04" w:rsidRDefault="00C82FD5" w:rsidP="00C82FD5">
            <w:pPr>
              <w:rPr>
                <w:noProof/>
              </w:rPr>
            </w:pPr>
            <w:r>
              <w:rPr>
                <w:noProof/>
              </w:rPr>
              <w:t>Secofir Fuego S.L.U.</w:t>
            </w:r>
          </w:p>
          <w:p w14:paraId="698BDF3A" w14:textId="77777777" w:rsidR="00C82FD5" w:rsidRDefault="00C82FD5" w:rsidP="00C82FD5">
            <w:pPr>
              <w:rPr>
                <w:noProof/>
              </w:rPr>
            </w:pPr>
            <w:r>
              <w:rPr>
                <w:noProof/>
              </w:rPr>
              <w:t>Avenida de las Canteras, 60</w:t>
            </w:r>
          </w:p>
          <w:p w14:paraId="35FFB5B2" w14:textId="77777777" w:rsidR="00C82FD5" w:rsidRPr="00B56C04" w:rsidRDefault="00C82FD5" w:rsidP="00C82FD5">
            <w:pPr>
              <w:rPr>
                <w:noProof/>
              </w:rPr>
            </w:pPr>
            <w:r>
              <w:rPr>
                <w:noProof/>
              </w:rPr>
              <w:t>Polígo Industrial Valmor</w:t>
            </w:r>
          </w:p>
          <w:p w14:paraId="2DEA50A5" w14:textId="77777777" w:rsidR="00C82FD5" w:rsidRDefault="00C82FD5" w:rsidP="00C82FD5">
            <w:pPr>
              <w:rPr>
                <w:noProof/>
              </w:rPr>
            </w:pPr>
            <w:r>
              <w:rPr>
                <w:noProof/>
              </w:rPr>
              <w:t>28343 Valdemoro – Madrid</w:t>
            </w:r>
          </w:p>
          <w:p w14:paraId="1124A1C3" w14:textId="77777777" w:rsidR="00D60631" w:rsidRPr="00B56C04" w:rsidRDefault="00C82FD5" w:rsidP="00BA03A4">
            <w:pPr>
              <w:rPr>
                <w:noProof/>
              </w:rPr>
            </w:pPr>
            <w:r>
              <w:rPr>
                <w:noProof/>
              </w:rPr>
              <w:t xml:space="preserve">C.I.F.: </w:t>
            </w:r>
            <w:r w:rsidR="00BA03A4">
              <w:rPr>
                <w:noProof/>
              </w:rPr>
              <w:t>B</w:t>
            </w:r>
            <w:r>
              <w:rPr>
                <w:noProof/>
              </w:rPr>
              <w:t>87009628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Escriba el nombre de la empresa, los detalles de la factura, la información del cliente y la descripción del servicio o proyecto en la primera tabla; la descripción, las horas, la tasa y el precio en la segunda tabla y el precio total en la tercera tabla"/>
      </w:tblPr>
      <w:tblGrid>
        <w:gridCol w:w="8217"/>
        <w:gridCol w:w="1520"/>
      </w:tblGrid>
      <w:tr w:rsidR="00EA079F" w:rsidRPr="00B56C04" w14:paraId="472CC604" w14:textId="77777777" w:rsidTr="00EA079F">
        <w:trPr>
          <w:trHeight w:val="288"/>
          <w:tblHeader/>
        </w:trPr>
        <w:tc>
          <w:tcPr>
            <w:tcW w:w="82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14EA1DB" w14:textId="77777777" w:rsidR="00EA079F" w:rsidRPr="00B56C04" w:rsidRDefault="00EA079F" w:rsidP="00B33532">
            <w:pPr>
              <w:pStyle w:val="Encabezadodecolumna"/>
              <w:rPr>
                <w:noProof/>
              </w:rPr>
            </w:pPr>
            <w:r>
              <w:rPr>
                <w:noProof/>
              </w:rPr>
              <w:t>mano de obra</w:t>
            </w:r>
          </w:p>
        </w:tc>
        <w:tc>
          <w:tcPr>
            <w:tcW w:w="15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0A43908" w14:textId="77777777" w:rsidR="00EA079F" w:rsidRPr="00B56C04" w:rsidRDefault="00EA079F" w:rsidP="0021009B">
            <w:pPr>
              <w:pStyle w:val="Encabezadodecolumna"/>
              <w:rPr>
                <w:noProof/>
              </w:rPr>
            </w:pPr>
            <w:sdt>
              <w:sdtPr>
                <w:rPr>
                  <w:noProof/>
                </w:rPr>
                <w:alias w:val="Importe:"/>
                <w:tag w:val="Importe:"/>
                <w:id w:val="-1055842697"/>
                <w:placeholder>
                  <w:docPart w:val="1725E7EA494E4570A195DAB4D3EA257B"/>
                </w:placeholder>
                <w:temporary/>
                <w:showingPlcHdr/>
                <w15:appearance w15:val="hidden"/>
              </w:sdtPr>
              <w:sdtContent>
                <w:r w:rsidRPr="00B56C04">
                  <w:rPr>
                    <w:noProof/>
                    <w:lang w:bidi="es-ES"/>
                  </w:rPr>
                  <w:t>IMPORTE</w:t>
                </w:r>
              </w:sdtContent>
            </w:sdt>
          </w:p>
        </w:tc>
      </w:tr>
      <w:tr w:rsidR="00EA079F" w:rsidRPr="00B56C04" w14:paraId="11D517E4" w14:textId="77777777" w:rsidTr="00EA079F">
        <w:trPr>
          <w:trHeight w:val="288"/>
          <w:tblHeader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B566B1" w14:textId="77777777" w:rsidR="00EA079F" w:rsidRPr="00B56C04" w:rsidRDefault="00EA079F" w:rsidP="0021009B">
            <w:pPr>
              <w:rPr>
                <w:noProof/>
              </w:rPr>
            </w:pPr>
            <w:r w:rsidRPr="00C82FD5">
              <w:rPr>
                <w:noProof/>
              </w:rPr>
              <w:t>128 horas x 3x14,7 €/h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931429C" w14:textId="77777777" w:rsidR="00EA079F" w:rsidRPr="00B56C04" w:rsidRDefault="00EA079F" w:rsidP="00D81510">
            <w:pPr>
              <w:pStyle w:val="Importe"/>
              <w:rPr>
                <w:noProof/>
              </w:rPr>
            </w:pPr>
            <w:r>
              <w:rPr>
                <w:noProof/>
              </w:rPr>
              <w:t>5.644,80 €</w:t>
            </w:r>
          </w:p>
        </w:tc>
      </w:tr>
      <w:tr w:rsidR="00EA079F" w:rsidRPr="00B56C04" w14:paraId="4076ECB4" w14:textId="77777777" w:rsidTr="00EA079F">
        <w:trPr>
          <w:trHeight w:val="288"/>
          <w:tblHeader/>
        </w:trPr>
        <w:tc>
          <w:tcPr>
            <w:tcW w:w="8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0248AA" w14:textId="77777777" w:rsidR="00EA079F" w:rsidRPr="00B56C04" w:rsidRDefault="00EA079F" w:rsidP="0021009B">
            <w:pPr>
              <w:rPr>
                <w:noProof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DAA7C7E" w14:textId="77777777" w:rsidR="00EA079F" w:rsidRPr="00B56C04" w:rsidRDefault="00EA079F" w:rsidP="00D81510">
            <w:pPr>
              <w:pStyle w:val="Importe"/>
              <w:rPr>
                <w:noProof/>
              </w:rPr>
            </w:pPr>
          </w:p>
        </w:tc>
      </w:tr>
      <w:tr w:rsidR="00EA079F" w:rsidRPr="00B56C04" w14:paraId="03F4B1D2" w14:textId="77777777" w:rsidTr="00EA079F">
        <w:trPr>
          <w:trHeight w:val="288"/>
        </w:trPr>
        <w:tc>
          <w:tcPr>
            <w:tcW w:w="8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6383D8" w14:textId="77777777" w:rsidR="00EA079F" w:rsidRPr="00B56C04" w:rsidRDefault="00EA079F" w:rsidP="0021009B">
            <w:pPr>
              <w:rPr>
                <w:noProof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DC5AFC3" w14:textId="77777777" w:rsidR="00EA079F" w:rsidRPr="00B56C04" w:rsidRDefault="00EA079F" w:rsidP="00D81510">
            <w:pPr>
              <w:pStyle w:val="Importe"/>
              <w:rPr>
                <w:noProof/>
              </w:rPr>
            </w:pPr>
          </w:p>
        </w:tc>
      </w:tr>
      <w:tr w:rsidR="00EA079F" w:rsidRPr="00B56C04" w14:paraId="581928D8" w14:textId="77777777" w:rsidTr="00EA079F">
        <w:trPr>
          <w:trHeight w:val="288"/>
        </w:trPr>
        <w:tc>
          <w:tcPr>
            <w:tcW w:w="8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680EE" w14:textId="77777777" w:rsidR="00EA079F" w:rsidRPr="00B56C04" w:rsidRDefault="00EA079F" w:rsidP="0021009B">
            <w:pPr>
              <w:rPr>
                <w:noProof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9D1AC7" w14:textId="77777777" w:rsidR="00EA079F" w:rsidRPr="00B56C04" w:rsidRDefault="00EA079F" w:rsidP="00D81510">
            <w:pPr>
              <w:pStyle w:val="Importe"/>
              <w:rPr>
                <w:noProof/>
              </w:rPr>
            </w:pPr>
          </w:p>
        </w:tc>
      </w:tr>
      <w:tr w:rsidR="00EA079F" w:rsidRPr="00B56C04" w14:paraId="73DC2F42" w14:textId="77777777" w:rsidTr="00EA079F">
        <w:trPr>
          <w:trHeight w:val="288"/>
        </w:trPr>
        <w:tc>
          <w:tcPr>
            <w:tcW w:w="8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40DD87" w14:textId="77777777" w:rsidR="00EA079F" w:rsidRPr="00B56C04" w:rsidRDefault="00EA079F" w:rsidP="0021009B">
            <w:pPr>
              <w:rPr>
                <w:noProof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B7F75EF" w14:textId="77777777" w:rsidR="00EA079F" w:rsidRPr="00B56C04" w:rsidRDefault="00EA079F" w:rsidP="00D81510">
            <w:pPr>
              <w:pStyle w:val="Importe"/>
              <w:rPr>
                <w:noProof/>
              </w:rPr>
            </w:pPr>
          </w:p>
        </w:tc>
      </w:tr>
      <w:tr w:rsidR="00EA079F" w:rsidRPr="00B56C04" w14:paraId="2F09AF65" w14:textId="77777777" w:rsidTr="00EA079F">
        <w:trPr>
          <w:trHeight w:val="288"/>
        </w:trPr>
        <w:tc>
          <w:tcPr>
            <w:tcW w:w="8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DE438" w14:textId="77777777" w:rsidR="00EA079F" w:rsidRPr="00B56C04" w:rsidRDefault="00EA079F" w:rsidP="0021009B">
            <w:pPr>
              <w:rPr>
                <w:noProof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CF93240" w14:textId="77777777" w:rsidR="00EA079F" w:rsidRPr="00B56C04" w:rsidRDefault="00EA079F" w:rsidP="00D81510">
            <w:pPr>
              <w:pStyle w:val="Importe"/>
              <w:rPr>
                <w:noProof/>
              </w:rPr>
            </w:pPr>
          </w:p>
        </w:tc>
      </w:tr>
      <w:tr w:rsidR="00EA079F" w:rsidRPr="00B56C04" w14:paraId="04D1F5C9" w14:textId="77777777" w:rsidTr="00EA079F">
        <w:trPr>
          <w:trHeight w:val="288"/>
        </w:trPr>
        <w:tc>
          <w:tcPr>
            <w:tcW w:w="8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A9022" w14:textId="77777777" w:rsidR="00EA079F" w:rsidRPr="00B56C04" w:rsidRDefault="00EA079F" w:rsidP="0021009B">
            <w:pPr>
              <w:rPr>
                <w:noProof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198250B" w14:textId="77777777" w:rsidR="00EA079F" w:rsidRPr="00B56C04" w:rsidRDefault="00EA079F" w:rsidP="00D81510">
            <w:pPr>
              <w:pStyle w:val="Importe"/>
              <w:rPr>
                <w:noProof/>
              </w:rPr>
            </w:pPr>
          </w:p>
        </w:tc>
      </w:tr>
      <w:tr w:rsidR="00EA079F" w:rsidRPr="00B56C04" w14:paraId="547CCD29" w14:textId="77777777" w:rsidTr="00EA079F">
        <w:trPr>
          <w:trHeight w:val="288"/>
        </w:trPr>
        <w:tc>
          <w:tcPr>
            <w:tcW w:w="8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CECAE2" w14:textId="77777777" w:rsidR="00EA079F" w:rsidRPr="00B56C04" w:rsidRDefault="00EA079F" w:rsidP="0021009B">
            <w:pPr>
              <w:rPr>
                <w:noProof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949EFAE" w14:textId="77777777" w:rsidR="00EA079F" w:rsidRPr="00B56C04" w:rsidRDefault="00EA079F" w:rsidP="00D81510">
            <w:pPr>
              <w:pStyle w:val="Importe"/>
              <w:rPr>
                <w:noProof/>
              </w:rPr>
            </w:pPr>
          </w:p>
        </w:tc>
      </w:tr>
      <w:tr w:rsidR="00EA079F" w:rsidRPr="00B56C04" w14:paraId="1A88F757" w14:textId="77777777" w:rsidTr="00EA079F">
        <w:trPr>
          <w:trHeight w:val="288"/>
        </w:trPr>
        <w:tc>
          <w:tcPr>
            <w:tcW w:w="8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D78DC3" w14:textId="77777777" w:rsidR="00EA079F" w:rsidRPr="00B56C04" w:rsidRDefault="00EA079F" w:rsidP="0021009B">
            <w:pPr>
              <w:rPr>
                <w:noProof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26652F3" w14:textId="77777777" w:rsidR="00EA079F" w:rsidRPr="00B56C04" w:rsidRDefault="00EA079F" w:rsidP="00D81510">
            <w:pPr>
              <w:pStyle w:val="Importe"/>
              <w:rPr>
                <w:noProof/>
              </w:rPr>
            </w:pPr>
          </w:p>
        </w:tc>
      </w:tr>
      <w:tr w:rsidR="00EA079F" w:rsidRPr="00B56C04" w14:paraId="0DFCB48C" w14:textId="77777777" w:rsidTr="00EA079F">
        <w:trPr>
          <w:trHeight w:val="288"/>
        </w:trPr>
        <w:tc>
          <w:tcPr>
            <w:tcW w:w="8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858DE3" w14:textId="77777777" w:rsidR="00EA079F" w:rsidRPr="00B56C04" w:rsidRDefault="00EA079F" w:rsidP="0021009B">
            <w:pPr>
              <w:rPr>
                <w:noProof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5A109AC" w14:textId="77777777" w:rsidR="00EA079F" w:rsidRPr="00B56C04" w:rsidRDefault="00EA079F" w:rsidP="00D81510">
            <w:pPr>
              <w:pStyle w:val="Importe"/>
              <w:rPr>
                <w:noProof/>
              </w:rPr>
            </w:pPr>
          </w:p>
        </w:tc>
      </w:tr>
      <w:tr w:rsidR="00EA079F" w:rsidRPr="00B56C04" w14:paraId="339F9A39" w14:textId="77777777" w:rsidTr="00EA079F">
        <w:trPr>
          <w:trHeight w:val="288"/>
        </w:trPr>
        <w:tc>
          <w:tcPr>
            <w:tcW w:w="8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A72704" w14:textId="77777777" w:rsidR="00EA079F" w:rsidRPr="00B56C04" w:rsidRDefault="00EA079F" w:rsidP="0021009B">
            <w:pPr>
              <w:rPr>
                <w:noProof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909B38" w14:textId="77777777" w:rsidR="00EA079F" w:rsidRPr="00B56C04" w:rsidRDefault="00EA079F" w:rsidP="00D81510">
            <w:pPr>
              <w:pStyle w:val="Importe"/>
              <w:rPr>
                <w:noProof/>
              </w:rPr>
            </w:pPr>
          </w:p>
        </w:tc>
      </w:tr>
      <w:tr w:rsidR="00EA079F" w:rsidRPr="00B56C04" w14:paraId="4E3338CD" w14:textId="77777777" w:rsidTr="00EA079F">
        <w:trPr>
          <w:trHeight w:val="288"/>
        </w:trPr>
        <w:tc>
          <w:tcPr>
            <w:tcW w:w="8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EC3F3F" w14:textId="77777777" w:rsidR="00EA079F" w:rsidRPr="00B56C04" w:rsidRDefault="00EA079F" w:rsidP="0021009B">
            <w:pPr>
              <w:rPr>
                <w:noProof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4312C0" w14:textId="77777777" w:rsidR="00EA079F" w:rsidRPr="00B56C04" w:rsidRDefault="00EA079F" w:rsidP="00D81510">
            <w:pPr>
              <w:pStyle w:val="Importe"/>
              <w:rPr>
                <w:noProof/>
              </w:rPr>
            </w:pPr>
          </w:p>
        </w:tc>
      </w:tr>
      <w:tr w:rsidR="00EA079F" w:rsidRPr="00B56C04" w14:paraId="4EA39CB6" w14:textId="77777777" w:rsidTr="00EA079F">
        <w:trPr>
          <w:trHeight w:val="288"/>
        </w:trPr>
        <w:tc>
          <w:tcPr>
            <w:tcW w:w="8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6DD47" w14:textId="77777777" w:rsidR="00EA079F" w:rsidRPr="00B56C04" w:rsidRDefault="00EA079F" w:rsidP="0021009B">
            <w:pPr>
              <w:rPr>
                <w:noProof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E33A73C" w14:textId="77777777" w:rsidR="00EA079F" w:rsidRPr="00B56C04" w:rsidRDefault="00EA079F" w:rsidP="00D81510">
            <w:pPr>
              <w:pStyle w:val="Importe"/>
              <w:rPr>
                <w:noProof/>
              </w:rPr>
            </w:pPr>
          </w:p>
        </w:tc>
      </w:tr>
      <w:tr w:rsidR="00EA079F" w:rsidRPr="00B56C04" w14:paraId="57CA9163" w14:textId="77777777" w:rsidTr="00EA079F">
        <w:trPr>
          <w:trHeight w:val="288"/>
        </w:trPr>
        <w:tc>
          <w:tcPr>
            <w:tcW w:w="8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BFCBF4" w14:textId="77777777" w:rsidR="00EA079F" w:rsidRPr="00B56C04" w:rsidRDefault="00EA079F" w:rsidP="0021009B">
            <w:pPr>
              <w:rPr>
                <w:noProof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0047AD" w14:textId="77777777" w:rsidR="00EA079F" w:rsidRPr="00B56C04" w:rsidRDefault="00EA079F" w:rsidP="00D81510">
            <w:pPr>
              <w:pStyle w:val="Importe"/>
              <w:rPr>
                <w:noProof/>
              </w:rPr>
            </w:pPr>
          </w:p>
        </w:tc>
      </w:tr>
      <w:tr w:rsidR="00EA079F" w:rsidRPr="00B56C04" w14:paraId="15D2533B" w14:textId="77777777" w:rsidTr="00EA079F">
        <w:trPr>
          <w:trHeight w:val="288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5F21" w14:textId="77777777" w:rsidR="00EA079F" w:rsidRPr="00B56C04" w:rsidRDefault="00EA079F" w:rsidP="0021009B">
            <w:pPr>
              <w:rPr>
                <w:noProof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3880" w14:textId="77777777" w:rsidR="00EA079F" w:rsidRPr="00B56C04" w:rsidRDefault="00EA079F" w:rsidP="00D81510">
            <w:pPr>
              <w:pStyle w:val="Importe"/>
              <w:rPr>
                <w:noProof/>
              </w:rPr>
            </w:pPr>
          </w:p>
        </w:tc>
      </w:tr>
      <w:tr w:rsidR="00EA079F" w:rsidRPr="00B56C04" w14:paraId="591741D0" w14:textId="77777777" w:rsidTr="00EA079F">
        <w:trPr>
          <w:trHeight w:val="288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FB1E9" w14:textId="77777777" w:rsidR="00EA079F" w:rsidRPr="00B56C04" w:rsidRDefault="00EA079F" w:rsidP="00EA079F">
            <w:pPr>
              <w:jc w:val="right"/>
              <w:rPr>
                <w:noProof/>
              </w:rPr>
            </w:pPr>
            <w:r>
              <w:rPr>
                <w:noProof/>
              </w:rPr>
              <w:t>TOTAL BRUTO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AE90950" w14:textId="77777777" w:rsidR="00EA079F" w:rsidRPr="00B56C04" w:rsidRDefault="00EA079F" w:rsidP="00EA079F">
            <w:pPr>
              <w:pStyle w:val="Importe"/>
              <w:ind w:right="-115"/>
              <w:rPr>
                <w:noProof/>
              </w:rPr>
            </w:pPr>
            <w:r>
              <w:rPr>
                <w:noProof/>
              </w:rPr>
              <w:t>5.644,80</w:t>
            </w:r>
            <w:r>
              <w:rPr>
                <w:noProof/>
              </w:rPr>
              <w:t xml:space="preserve"> €</w:t>
            </w:r>
          </w:p>
        </w:tc>
      </w:tr>
      <w:tr w:rsidR="00EA079F" w:rsidRPr="00B56C04" w14:paraId="67EF2F9A" w14:textId="77777777" w:rsidTr="00EA079F">
        <w:trPr>
          <w:trHeight w:val="288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4BD39" w14:textId="77777777" w:rsidR="00EA079F" w:rsidRPr="00B56C04" w:rsidRDefault="00EA079F" w:rsidP="00EA079F">
            <w:pPr>
              <w:jc w:val="right"/>
              <w:rPr>
                <w:noProof/>
              </w:rPr>
            </w:pPr>
            <w:r>
              <w:rPr>
                <w:noProof/>
              </w:rPr>
              <w:t>I.V.A 21%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41C2CCB" w14:textId="77777777" w:rsidR="00EA079F" w:rsidRPr="00B56C04" w:rsidRDefault="00EA079F" w:rsidP="00EA079F">
            <w:pPr>
              <w:pStyle w:val="Importe"/>
              <w:ind w:right="-115"/>
              <w:rPr>
                <w:noProof/>
              </w:rPr>
            </w:pPr>
            <w:r w:rsidRPr="00EA079F">
              <w:rPr>
                <w:noProof/>
              </w:rPr>
              <w:t>1185,4</w:t>
            </w:r>
            <w:r>
              <w:rPr>
                <w:noProof/>
              </w:rPr>
              <w:t>1 €</w:t>
            </w:r>
          </w:p>
        </w:tc>
      </w:tr>
    </w:tbl>
    <w:tbl>
      <w:tblPr>
        <w:tblStyle w:val="Tablaconcuadrcula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Escriba el nombre de la empresa, los detalles de la factura, la información del cliente y la descripción del servicio o proyecto en la primera tabla; la descripción, las horas, la tasa y el precio en la segunda tabla y el precio total en la tercera tabla"/>
      </w:tblPr>
      <w:tblGrid>
        <w:gridCol w:w="8222"/>
        <w:gridCol w:w="1522"/>
      </w:tblGrid>
      <w:tr w:rsidR="00667BFD" w:rsidRPr="00B56C04" w14:paraId="482D82DE" w14:textId="77777777" w:rsidTr="00EA079F">
        <w:trPr>
          <w:trHeight w:val="288"/>
        </w:trPr>
        <w:tc>
          <w:tcPr>
            <w:tcW w:w="4219" w:type="pct"/>
            <w:tcBorders>
              <w:top w:val="nil"/>
              <w:left w:val="nil"/>
              <w:bottom w:val="nil"/>
            </w:tcBorders>
          </w:tcPr>
          <w:p w14:paraId="5E020833" w14:textId="77777777" w:rsidR="00667BFD" w:rsidRPr="00EA079F" w:rsidRDefault="00B1581E" w:rsidP="00EA079F">
            <w:pPr>
              <w:pStyle w:val="Alineadoaladerecha"/>
              <w:rPr>
                <w:b/>
                <w:noProof/>
              </w:rPr>
            </w:pPr>
            <w:sdt>
              <w:sdtPr>
                <w:rPr>
                  <w:b/>
                  <w:noProof/>
                </w:rPr>
                <w:alias w:val="Total:"/>
                <w:tag w:val="Total:"/>
                <w:id w:val="844984628"/>
                <w:placeholder>
                  <w:docPart w:val="DA7C8B1127F943C3868862B1359BCFC1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EA079F">
                  <w:rPr>
                    <w:b/>
                    <w:noProof/>
                    <w:lang w:bidi="es-ES"/>
                  </w:rPr>
                  <w:t>TOTAL</w:t>
                </w:r>
              </w:sdtContent>
            </w:sdt>
            <w:r w:rsidR="00EA079F" w:rsidRPr="00EA079F">
              <w:rPr>
                <w:b/>
                <w:noProof/>
              </w:rPr>
              <w:t xml:space="preserve"> + I.V.A 21%</w:t>
            </w:r>
          </w:p>
        </w:tc>
        <w:tc>
          <w:tcPr>
            <w:tcW w:w="781" w:type="pct"/>
          </w:tcPr>
          <w:p w14:paraId="0F0183E4" w14:textId="77777777" w:rsidR="00667BFD" w:rsidRPr="00EA079F" w:rsidRDefault="00EA079F" w:rsidP="00EA079F">
            <w:pPr>
              <w:pStyle w:val="Alineadoaladerecha"/>
              <w:rPr>
                <w:b/>
                <w:noProof/>
              </w:rPr>
            </w:pPr>
            <w:r w:rsidRPr="00EA079F">
              <w:rPr>
                <w:b/>
                <w:noProof/>
              </w:rPr>
              <w:t>6</w:t>
            </w:r>
            <w:r w:rsidRPr="00EA079F">
              <w:rPr>
                <w:b/>
                <w:noProof/>
              </w:rPr>
              <w:t>.</w:t>
            </w:r>
            <w:r w:rsidRPr="00EA079F">
              <w:rPr>
                <w:b/>
                <w:noProof/>
              </w:rPr>
              <w:t>830,2</w:t>
            </w:r>
            <w:r w:rsidRPr="00EA079F">
              <w:rPr>
                <w:b/>
                <w:noProof/>
              </w:rPr>
              <w:t>1 €</w:t>
            </w:r>
          </w:p>
        </w:tc>
      </w:tr>
    </w:tbl>
    <w:p w14:paraId="15024B9A" w14:textId="77777777" w:rsidR="00EA079F" w:rsidRDefault="00EA079F" w:rsidP="00A457F0">
      <w:pPr>
        <w:pStyle w:val="Gracias"/>
        <w:rPr>
          <w:noProof/>
        </w:rPr>
      </w:pPr>
    </w:p>
    <w:p w14:paraId="141B1B54" w14:textId="77777777" w:rsidR="00CC3C86" w:rsidRPr="00B56C04" w:rsidRDefault="00B1581E" w:rsidP="00A457F0">
      <w:pPr>
        <w:pStyle w:val="Gracias"/>
        <w:rPr>
          <w:noProof/>
        </w:rPr>
      </w:pPr>
      <w:sdt>
        <w:sdtPr>
          <w:rPr>
            <w:noProof/>
          </w:rPr>
          <w:alias w:val="Gracias por su confianza:"/>
          <w:tag w:val="Gracias por su confianza:"/>
          <w:id w:val="1836949173"/>
          <w:placeholder>
            <w:docPart w:val="F4398ADC0E33496EA9A4D07628AD6F09"/>
          </w:placeholder>
          <w:temporary/>
          <w:showingPlcHdr/>
          <w15:appearance w15:val="hidden"/>
        </w:sdtPr>
        <w:sdtEndPr/>
        <w:sdtContent>
          <w:r w:rsidR="00065BB9" w:rsidRPr="00B56C04">
            <w:rPr>
              <w:noProof/>
              <w:lang w:bidi="es-ES"/>
            </w:rPr>
            <w:t>Gracias por su confianza</w:t>
          </w:r>
        </w:sdtContent>
      </w:sdt>
    </w:p>
    <w:sectPr w:rsidR="00CC3C86" w:rsidRPr="00B56C04" w:rsidSect="00EA079F">
      <w:pgSz w:w="11907" w:h="16839" w:code="9"/>
      <w:pgMar w:top="99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A5864" w14:textId="77777777" w:rsidR="00B1581E" w:rsidRDefault="00B1581E" w:rsidP="00450C0A">
      <w:pPr>
        <w:spacing w:line="240" w:lineRule="auto"/>
      </w:pPr>
      <w:r>
        <w:separator/>
      </w:r>
    </w:p>
  </w:endnote>
  <w:endnote w:type="continuationSeparator" w:id="0">
    <w:p w14:paraId="5DCC8A2D" w14:textId="77777777" w:rsidR="00B1581E" w:rsidRDefault="00B1581E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A1BC6" w14:textId="77777777" w:rsidR="00B1581E" w:rsidRDefault="00B1581E" w:rsidP="00450C0A">
      <w:pPr>
        <w:spacing w:line="240" w:lineRule="auto"/>
      </w:pPr>
      <w:r>
        <w:separator/>
      </w:r>
    </w:p>
  </w:footnote>
  <w:footnote w:type="continuationSeparator" w:id="0">
    <w:p w14:paraId="3CBAA765" w14:textId="77777777" w:rsidR="00B1581E" w:rsidRDefault="00B1581E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D5"/>
    <w:rsid w:val="000138E1"/>
    <w:rsid w:val="000247A3"/>
    <w:rsid w:val="000249F8"/>
    <w:rsid w:val="00065BB9"/>
    <w:rsid w:val="00090038"/>
    <w:rsid w:val="00187DA3"/>
    <w:rsid w:val="001E3C2E"/>
    <w:rsid w:val="0021009B"/>
    <w:rsid w:val="0028500B"/>
    <w:rsid w:val="002A5AC8"/>
    <w:rsid w:val="002D3BA1"/>
    <w:rsid w:val="002E09CB"/>
    <w:rsid w:val="00341D54"/>
    <w:rsid w:val="003473E2"/>
    <w:rsid w:val="003F03CA"/>
    <w:rsid w:val="00413490"/>
    <w:rsid w:val="004423E1"/>
    <w:rsid w:val="00450C0A"/>
    <w:rsid w:val="0046047E"/>
    <w:rsid w:val="0047011B"/>
    <w:rsid w:val="00473FA7"/>
    <w:rsid w:val="004B0072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736971"/>
    <w:rsid w:val="007671B9"/>
    <w:rsid w:val="00780FDB"/>
    <w:rsid w:val="0078214D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A418FA"/>
    <w:rsid w:val="00A457F0"/>
    <w:rsid w:val="00A67B29"/>
    <w:rsid w:val="00AB03C9"/>
    <w:rsid w:val="00AF7EDF"/>
    <w:rsid w:val="00B1581E"/>
    <w:rsid w:val="00B3153E"/>
    <w:rsid w:val="00B33532"/>
    <w:rsid w:val="00B54E14"/>
    <w:rsid w:val="00B56C04"/>
    <w:rsid w:val="00B6531B"/>
    <w:rsid w:val="00B75B04"/>
    <w:rsid w:val="00B764B8"/>
    <w:rsid w:val="00B90356"/>
    <w:rsid w:val="00B94BE3"/>
    <w:rsid w:val="00BA03A4"/>
    <w:rsid w:val="00BA0E3D"/>
    <w:rsid w:val="00BA517A"/>
    <w:rsid w:val="00BD7A44"/>
    <w:rsid w:val="00C259F2"/>
    <w:rsid w:val="00C60CDF"/>
    <w:rsid w:val="00C82FD5"/>
    <w:rsid w:val="00CB5D4F"/>
    <w:rsid w:val="00CC3C86"/>
    <w:rsid w:val="00CE3295"/>
    <w:rsid w:val="00D0610E"/>
    <w:rsid w:val="00D37BB6"/>
    <w:rsid w:val="00D4146A"/>
    <w:rsid w:val="00D45E69"/>
    <w:rsid w:val="00D46279"/>
    <w:rsid w:val="00D60631"/>
    <w:rsid w:val="00D76A11"/>
    <w:rsid w:val="00D81510"/>
    <w:rsid w:val="00DA424B"/>
    <w:rsid w:val="00E6107D"/>
    <w:rsid w:val="00E862B0"/>
    <w:rsid w:val="00EA079F"/>
    <w:rsid w:val="00EE620C"/>
    <w:rsid w:val="00F47526"/>
    <w:rsid w:val="00F52042"/>
    <w:rsid w:val="00F64344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004AE2"/>
  <w15:docId w15:val="{0A130350-4202-4DF6-B660-0E3FCC02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33532"/>
  </w:style>
  <w:style w:type="paragraph" w:styleId="Ttulo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Ttulo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Ttulo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1E3C2E"/>
    <w:rPr>
      <w:rFonts w:cs="Tahoma"/>
      <w:szCs w:val="16"/>
    </w:rPr>
  </w:style>
  <w:style w:type="paragraph" w:customStyle="1" w:styleId="Nombredelaempresa">
    <w:name w:val="Nombre de la empresa"/>
    <w:basedOn w:val="Normal"/>
    <w:qFormat/>
    <w:rsid w:val="00A457F0"/>
    <w:rPr>
      <w:b/>
      <w:sz w:val="24"/>
    </w:rPr>
  </w:style>
  <w:style w:type="paragraph" w:customStyle="1" w:styleId="Encabezadodecolumna">
    <w:name w:val="Encabezado de columna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Alineadoaladerecha">
    <w:name w:val="Alineado a la derecha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Gracias">
    <w:name w:val="Gracias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Importe">
    <w:name w:val="Importe"/>
    <w:basedOn w:val="Normal"/>
    <w:qFormat/>
    <w:rsid w:val="00D81510"/>
    <w:pPr>
      <w:jc w:val="right"/>
    </w:pPr>
    <w:rPr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80FDB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3532"/>
  </w:style>
  <w:style w:type="paragraph" w:styleId="Piedepgina">
    <w:name w:val="footer"/>
    <w:basedOn w:val="Normal"/>
    <w:link w:val="PiedepginaC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532"/>
  </w:style>
  <w:style w:type="table" w:styleId="Tablaconcuadrcula">
    <w:name w:val="Table Grid"/>
    <w:basedOn w:val="Tabla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065BB9"/>
  </w:style>
  <w:style w:type="paragraph" w:styleId="Textodebloque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Textoindependiente">
    <w:name w:val="Body Text"/>
    <w:basedOn w:val="Normal"/>
    <w:link w:val="TextoindependienteCar"/>
    <w:semiHidden/>
    <w:unhideWhenUsed/>
    <w:rsid w:val="00065B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065BB9"/>
  </w:style>
  <w:style w:type="paragraph" w:styleId="Textoindependiente2">
    <w:name w:val="Body Text 2"/>
    <w:basedOn w:val="Normal"/>
    <w:link w:val="Textoindependiente2Car"/>
    <w:semiHidden/>
    <w:unhideWhenUsed/>
    <w:rsid w:val="00065B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065BB9"/>
  </w:style>
  <w:style w:type="paragraph" w:styleId="Textoindependiente3">
    <w:name w:val="Body Text 3"/>
    <w:basedOn w:val="Normal"/>
    <w:link w:val="Textoindependiente3Car"/>
    <w:semiHidden/>
    <w:unhideWhenUsed/>
    <w:rsid w:val="00065BB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065BB9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065BB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065BB9"/>
  </w:style>
  <w:style w:type="paragraph" w:styleId="Sangradetextonormal">
    <w:name w:val="Body Text Indent"/>
    <w:basedOn w:val="Normal"/>
    <w:link w:val="SangradetextonormalCar"/>
    <w:semiHidden/>
    <w:unhideWhenUsed/>
    <w:rsid w:val="00065B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065BB9"/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065BB9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065BB9"/>
  </w:style>
  <w:style w:type="paragraph" w:styleId="Sangra2detindependiente">
    <w:name w:val="Body Text Indent 2"/>
    <w:basedOn w:val="Normal"/>
    <w:link w:val="Sangra2detindependienteCar"/>
    <w:semiHidden/>
    <w:unhideWhenUsed/>
    <w:rsid w:val="00065B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065BB9"/>
  </w:style>
  <w:style w:type="paragraph" w:styleId="Sangra3detindependiente">
    <w:name w:val="Body Text Indent 3"/>
    <w:basedOn w:val="Normal"/>
    <w:link w:val="Sangra3detindependienteC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065BB9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Descripci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ierre">
    <w:name w:val="Closing"/>
    <w:basedOn w:val="Normal"/>
    <w:link w:val="CierreCar"/>
    <w:semiHidden/>
    <w:unhideWhenUsed/>
    <w:rsid w:val="00065BB9"/>
    <w:pPr>
      <w:spacing w:line="240" w:lineRule="auto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065BB9"/>
  </w:style>
  <w:style w:type="table" w:styleId="Cuadrculavistosa">
    <w:name w:val="Colorful Grid"/>
    <w:basedOn w:val="Tabla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semiHidden/>
    <w:unhideWhenUsed/>
    <w:rsid w:val="00065BB9"/>
    <w:rPr>
      <w:sz w:val="22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65BB9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65B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65BB9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Fecha">
    <w:name w:val="Date"/>
    <w:basedOn w:val="Normal"/>
    <w:next w:val="Normal"/>
    <w:link w:val="FechaCar"/>
    <w:semiHidden/>
    <w:unhideWhenUsed/>
    <w:rsid w:val="00065BB9"/>
  </w:style>
  <w:style w:type="character" w:customStyle="1" w:styleId="FechaCar">
    <w:name w:val="Fecha Car"/>
    <w:basedOn w:val="Fuentedeprrafopredeter"/>
    <w:link w:val="Fecha"/>
    <w:semiHidden/>
    <w:rsid w:val="00065BB9"/>
  </w:style>
  <w:style w:type="paragraph" w:styleId="Mapadeldocumento">
    <w:name w:val="Document Map"/>
    <w:basedOn w:val="Normal"/>
    <w:link w:val="MapadeldocumentoC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065BB9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065BB9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065BB9"/>
  </w:style>
  <w:style w:type="character" w:styleId="nfasis">
    <w:name w:val="Emphasis"/>
    <w:basedOn w:val="Fuentedeprrafopredeter"/>
    <w:semiHidden/>
    <w:unhideWhenUsed/>
    <w:qFormat/>
    <w:rsid w:val="00065BB9"/>
    <w:rPr>
      <w:i/>
      <w:iCs/>
    </w:rPr>
  </w:style>
  <w:style w:type="character" w:styleId="Refdenotaalfinal">
    <w:name w:val="endnote reference"/>
    <w:basedOn w:val="Fuentedeprrafopredeter"/>
    <w:semiHidden/>
    <w:unhideWhenUsed/>
    <w:rsid w:val="00065BB9"/>
    <w:rPr>
      <w:vertAlign w:val="superscript"/>
    </w:rPr>
  </w:style>
  <w:style w:type="paragraph" w:styleId="Textonotaalfinal">
    <w:name w:val="endnote text"/>
    <w:basedOn w:val="Normal"/>
    <w:link w:val="TextonotaalfinalC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065BB9"/>
    <w:rPr>
      <w:szCs w:val="20"/>
    </w:rPr>
  </w:style>
  <w:style w:type="paragraph" w:styleId="Direccinsobre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semiHidden/>
    <w:unhideWhenUsed/>
    <w:rsid w:val="00065BB9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semiHidden/>
    <w:unhideWhenUsed/>
    <w:rsid w:val="00065BB9"/>
    <w:rPr>
      <w:vertAlign w:val="superscript"/>
    </w:rPr>
  </w:style>
  <w:style w:type="paragraph" w:styleId="Textonotapie">
    <w:name w:val="footnote text"/>
    <w:basedOn w:val="Normal"/>
    <w:link w:val="TextonotapieC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065BB9"/>
    <w:rPr>
      <w:szCs w:val="20"/>
    </w:rPr>
  </w:style>
  <w:style w:type="table" w:styleId="Tablaconcuadrcula1clara">
    <w:name w:val="Grid Table 1 Light"/>
    <w:basedOn w:val="Tabla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3">
    <w:name w:val="Grid Table 3"/>
    <w:basedOn w:val="Tabla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semiHidden/>
    <w:unhideWhenUsed/>
    <w:rsid w:val="00065BB9"/>
  </w:style>
  <w:style w:type="paragraph" w:styleId="DireccinHTML">
    <w:name w:val="HTML Address"/>
    <w:basedOn w:val="Normal"/>
    <w:link w:val="DireccinHTMLC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065BB9"/>
    <w:rPr>
      <w:i/>
      <w:iCs/>
    </w:rPr>
  </w:style>
  <w:style w:type="character" w:styleId="CitaHTML">
    <w:name w:val="HTML Cite"/>
    <w:basedOn w:val="Fuentedeprrafopredeter"/>
    <w:semiHidden/>
    <w:unhideWhenUsed/>
    <w:rsid w:val="00065BB9"/>
    <w:rPr>
      <w:i/>
      <w:iCs/>
    </w:rPr>
  </w:style>
  <w:style w:type="character" w:styleId="CdigoHTML">
    <w:name w:val="HTML Code"/>
    <w:basedOn w:val="Fuentedeprrafopredeter"/>
    <w:semiHidden/>
    <w:unhideWhenUsed/>
    <w:rsid w:val="00065BB9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semiHidden/>
    <w:unhideWhenUsed/>
    <w:rsid w:val="00065BB9"/>
    <w:rPr>
      <w:i/>
      <w:iCs/>
    </w:rPr>
  </w:style>
  <w:style w:type="character" w:styleId="TecladoHTML">
    <w:name w:val="HTML Keyboard"/>
    <w:basedOn w:val="Fuentedeprrafopredeter"/>
    <w:semiHidden/>
    <w:unhideWhenUsed/>
    <w:rsid w:val="00065BB9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065BB9"/>
    <w:rPr>
      <w:rFonts w:ascii="Consolas" w:hAnsi="Consolas"/>
      <w:szCs w:val="20"/>
    </w:rPr>
  </w:style>
  <w:style w:type="character" w:styleId="EjemplodeHTML">
    <w:name w:val="HTML Sample"/>
    <w:basedOn w:val="Fuentedeprrafopredeter"/>
    <w:semiHidden/>
    <w:unhideWhenUsed/>
    <w:rsid w:val="00065BB9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semiHidden/>
    <w:unhideWhenUsed/>
    <w:rsid w:val="00065BB9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semiHidden/>
    <w:unhideWhenUsed/>
    <w:rsid w:val="00065BB9"/>
    <w:rPr>
      <w:i/>
      <w:iCs/>
    </w:rPr>
  </w:style>
  <w:style w:type="character" w:styleId="Hipervnculo">
    <w:name w:val="Hyperlink"/>
    <w:basedOn w:val="Fuentedeprrafopredeter"/>
    <w:semiHidden/>
    <w:unhideWhenUsed/>
    <w:rsid w:val="00065BB9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780FDB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nea">
    <w:name w:val="line number"/>
    <w:basedOn w:val="Fuentedeprrafopredeter"/>
    <w:semiHidden/>
    <w:unhideWhenUsed/>
    <w:rsid w:val="00065BB9"/>
  </w:style>
  <w:style w:type="paragraph" w:styleId="Lista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aconvietas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aconvietas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aconvietas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aconvietas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aconvietas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Continuarlista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aconnmeros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aconnmeros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aconnmeros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aconnmeros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aconnmeros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">
    <w:name w:val="List Table 2"/>
    <w:basedOn w:val="Tabla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">
    <w:name w:val="List Table 3"/>
    <w:basedOn w:val="Tabla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semiHidden/>
    <w:rsid w:val="00065BB9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semiHidden/>
    <w:unhideWhenUsed/>
    <w:rsid w:val="00065BB9"/>
    <w:pPr>
      <w:ind w:left="720"/>
    </w:pPr>
  </w:style>
  <w:style w:type="paragraph" w:styleId="Encabezadodenota">
    <w:name w:val="Note Heading"/>
    <w:basedOn w:val="Normal"/>
    <w:next w:val="Normal"/>
    <w:link w:val="EncabezadodenotaCar"/>
    <w:semiHidden/>
    <w:unhideWhenUsed/>
    <w:rsid w:val="00065BB9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semiHidden/>
    <w:rsid w:val="00065BB9"/>
  </w:style>
  <w:style w:type="character" w:styleId="Nmerodepgina">
    <w:name w:val="page number"/>
    <w:basedOn w:val="Fuentedeprrafopredeter"/>
    <w:semiHidden/>
    <w:unhideWhenUsed/>
    <w:rsid w:val="00065BB9"/>
  </w:style>
  <w:style w:type="table" w:styleId="Tablanormal1">
    <w:name w:val="Plain Table 1"/>
    <w:basedOn w:val="Tabla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065BB9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65BB9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semiHidden/>
    <w:unhideWhenUsed/>
    <w:rsid w:val="00065BB9"/>
  </w:style>
  <w:style w:type="character" w:customStyle="1" w:styleId="SaludoCar">
    <w:name w:val="Saludo Car"/>
    <w:basedOn w:val="Fuentedeprrafopredeter"/>
    <w:link w:val="Saludo"/>
    <w:semiHidden/>
    <w:rsid w:val="00065BB9"/>
  </w:style>
  <w:style w:type="paragraph" w:styleId="Firma">
    <w:name w:val="Signature"/>
    <w:basedOn w:val="Normal"/>
    <w:link w:val="FirmaCar"/>
    <w:semiHidden/>
    <w:unhideWhenUsed/>
    <w:rsid w:val="00065BB9"/>
    <w:pPr>
      <w:spacing w:line="240" w:lineRule="auto"/>
      <w:ind w:left="4252"/>
    </w:pPr>
  </w:style>
  <w:style w:type="character" w:customStyle="1" w:styleId="FirmaCar">
    <w:name w:val="Firma Car"/>
    <w:basedOn w:val="Fuentedeprrafopredeter"/>
    <w:link w:val="Firma"/>
    <w:semiHidden/>
    <w:rsid w:val="00065BB9"/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065BB9"/>
    <w:rPr>
      <w:u w:val="dotted"/>
    </w:rPr>
  </w:style>
  <w:style w:type="character" w:styleId="Textoennegrita">
    <w:name w:val="Strong"/>
    <w:basedOn w:val="Fuentedeprrafopredeter"/>
    <w:semiHidden/>
    <w:unhideWhenUsed/>
    <w:qFormat/>
    <w:rsid w:val="00065BB9"/>
    <w:rPr>
      <w:b/>
      <w:bCs/>
    </w:rPr>
  </w:style>
  <w:style w:type="paragraph" w:styleId="Subttulo">
    <w:name w:val="Subtitle"/>
    <w:basedOn w:val="Normal"/>
    <w:next w:val="Normal"/>
    <w:link w:val="SubttuloC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aconefectos3D1">
    <w:name w:val="Table 3D effects 1"/>
    <w:basedOn w:val="Tabla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adeilustraciones">
    <w:name w:val="table of figures"/>
    <w:basedOn w:val="Normal"/>
    <w:next w:val="Normal"/>
    <w:semiHidden/>
    <w:unhideWhenUsed/>
    <w:rsid w:val="00065BB9"/>
  </w:style>
  <w:style w:type="table" w:styleId="Tablaprofesional">
    <w:name w:val="Table Professional"/>
    <w:basedOn w:val="Tabla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D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D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D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D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D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D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D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D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ajano\AppData\Roaming\Microsoft\Templates\Factura%20de%20servicios%20con%20horas%20y%20tarif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75BA2DF1D24C15ABF6005C9A16E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EC961-7C5C-490C-977B-D22B5BDAAB1A}"/>
      </w:docPartPr>
      <w:docPartBody>
        <w:p w:rsidR="00000000" w:rsidRDefault="00DD7AA5">
          <w:pPr>
            <w:pStyle w:val="8275BA2DF1D24C15ABF6005C9A16EBAD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7EB3B43204AE4749AFC4E79F2623B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872C7-24B9-49BA-974B-E2E695A3767D}"/>
      </w:docPartPr>
      <w:docPartBody>
        <w:p w:rsidR="00000000" w:rsidRDefault="00DD7AA5">
          <w:pPr>
            <w:pStyle w:val="7EB3B43204AE4749AFC4E79F2623B4A6"/>
          </w:pPr>
          <w:r>
            <w:rPr>
              <w:lang w:bidi="es-ES"/>
            </w:rPr>
            <w:t>Para:</w:t>
          </w:r>
        </w:p>
      </w:docPartBody>
    </w:docPart>
    <w:docPart>
      <w:docPartPr>
        <w:name w:val="DA7C8B1127F943C3868862B1359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327C2-6809-4815-8B4A-C354F3D71AC8}"/>
      </w:docPartPr>
      <w:docPartBody>
        <w:p w:rsidR="00000000" w:rsidRDefault="00DD7AA5">
          <w:pPr>
            <w:pStyle w:val="DA7C8B1127F943C3868862B1359BCFC1"/>
          </w:pPr>
          <w:r w:rsidRPr="00580BA0">
            <w:rPr>
              <w:lang w:bidi="es-ES"/>
            </w:rPr>
            <w:t>TOTAL</w:t>
          </w:r>
        </w:p>
      </w:docPartBody>
    </w:docPart>
    <w:docPart>
      <w:docPartPr>
        <w:name w:val="F4398ADC0E33496EA9A4D07628AD6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0897A-EB49-48E7-900E-41ACFD618761}"/>
      </w:docPartPr>
      <w:docPartBody>
        <w:p w:rsidR="00000000" w:rsidRDefault="00DD7AA5">
          <w:pPr>
            <w:pStyle w:val="F4398ADC0E33496EA9A4D07628AD6F09"/>
          </w:pPr>
          <w:r w:rsidRPr="00D46279">
            <w:rPr>
              <w:lang w:bidi="es-ES"/>
            </w:rPr>
            <w:t>Gracias por su confianza</w:t>
          </w:r>
        </w:p>
      </w:docPartBody>
    </w:docPart>
    <w:docPart>
      <w:docPartPr>
        <w:name w:val="1725E7EA494E4570A195DAB4D3EA2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6E668-4DB2-417E-88FA-8E4496DA5D41}"/>
      </w:docPartPr>
      <w:docPartBody>
        <w:p w:rsidR="00000000" w:rsidRDefault="00176E9C" w:rsidP="00176E9C">
          <w:pPr>
            <w:pStyle w:val="1725E7EA494E4570A195DAB4D3EA257B"/>
          </w:pPr>
          <w:r>
            <w:rPr>
              <w:lang w:bidi="es-ES"/>
            </w:rPr>
            <w:t>IMPORTE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9C"/>
    <w:rsid w:val="00176E9C"/>
    <w:rsid w:val="00DD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75F2ED9B0648FABCDA791F6CB6ED16">
    <w:name w:val="4C75F2ED9B0648FABCDA791F6CB6ED16"/>
  </w:style>
  <w:style w:type="paragraph" w:customStyle="1" w:styleId="873FB7C45C054DDF861A347AD5B71BCD">
    <w:name w:val="873FB7C45C054DDF861A347AD5B71BCD"/>
  </w:style>
  <w:style w:type="paragraph" w:customStyle="1" w:styleId="FDD80C6801544E5EB624F7C9F4E81EBE">
    <w:name w:val="FDD80C6801544E5EB624F7C9F4E81EBE"/>
  </w:style>
  <w:style w:type="paragraph" w:customStyle="1" w:styleId="311950C9327D435B95F44BB3C53075DD">
    <w:name w:val="311950C9327D435B95F44BB3C53075DD"/>
  </w:style>
  <w:style w:type="paragraph" w:customStyle="1" w:styleId="EC1CBECE774A4E77A10C3A4DA78E1D25">
    <w:name w:val="EC1CBECE774A4E77A10C3A4DA78E1D25"/>
  </w:style>
  <w:style w:type="paragraph" w:customStyle="1" w:styleId="52320221299146FBB581211BDDBB757D">
    <w:name w:val="52320221299146FBB581211BDDBB757D"/>
  </w:style>
  <w:style w:type="paragraph" w:customStyle="1" w:styleId="B11F4D5FFE1C43BC97431ACE3A6C6D02">
    <w:name w:val="B11F4D5FFE1C43BC97431ACE3A6C6D02"/>
  </w:style>
  <w:style w:type="paragraph" w:customStyle="1" w:styleId="172B7FDD122D42DD9886D8576D00A97F">
    <w:name w:val="172B7FDD122D42DD9886D8576D00A97F"/>
  </w:style>
  <w:style w:type="paragraph" w:customStyle="1" w:styleId="8275BA2DF1D24C15ABF6005C9A16EBAD">
    <w:name w:val="8275BA2DF1D24C15ABF6005C9A16EBAD"/>
  </w:style>
  <w:style w:type="paragraph" w:customStyle="1" w:styleId="9ABCCEB1777F489A93F0EA9D5A973A46">
    <w:name w:val="9ABCCEB1777F489A93F0EA9D5A973A46"/>
  </w:style>
  <w:style w:type="paragraph" w:customStyle="1" w:styleId="2B41B619E9574D33ABB333A4566742A4">
    <w:name w:val="2B41B619E9574D33ABB333A4566742A4"/>
  </w:style>
  <w:style w:type="paragraph" w:customStyle="1" w:styleId="2F92B9252F4D49DDA32B5CE63C27BA73">
    <w:name w:val="2F92B9252F4D49DDA32B5CE63C27BA73"/>
  </w:style>
  <w:style w:type="paragraph" w:customStyle="1" w:styleId="C9DC4329D42F477C85A3FDF37F7297B1">
    <w:name w:val="C9DC4329D42F477C85A3FDF37F7297B1"/>
  </w:style>
  <w:style w:type="paragraph" w:customStyle="1" w:styleId="16929DEEE2A24C8E848FEAA803E1B750">
    <w:name w:val="16929DEEE2A24C8E848FEAA803E1B750"/>
  </w:style>
  <w:style w:type="paragraph" w:customStyle="1" w:styleId="2F31688A5A524AD691E1C37E96B8955D">
    <w:name w:val="2F31688A5A524AD691E1C37E96B8955D"/>
  </w:style>
  <w:style w:type="paragraph" w:customStyle="1" w:styleId="96C6D6ECC27D470BBF3E95E2CAD8F637">
    <w:name w:val="96C6D6ECC27D470BBF3E95E2CAD8F637"/>
  </w:style>
  <w:style w:type="paragraph" w:customStyle="1" w:styleId="91FE9E595A954100A9DA7A38622D2BCA">
    <w:name w:val="91FE9E595A954100A9DA7A38622D2BCA"/>
  </w:style>
  <w:style w:type="paragraph" w:customStyle="1" w:styleId="F3051390E34C458CB38682014B20941E">
    <w:name w:val="F3051390E34C458CB38682014B20941E"/>
  </w:style>
  <w:style w:type="paragraph" w:customStyle="1" w:styleId="7EB3B43204AE4749AFC4E79F2623B4A6">
    <w:name w:val="7EB3B43204AE4749AFC4E79F2623B4A6"/>
  </w:style>
  <w:style w:type="paragraph" w:customStyle="1" w:styleId="6EB2BF5CF0434CC0BCBA9CC267952F00">
    <w:name w:val="6EB2BF5CF0434CC0BCBA9CC267952F00"/>
  </w:style>
  <w:style w:type="paragraph" w:customStyle="1" w:styleId="999FE023157A4E879121FE2DFB0F9BA1">
    <w:name w:val="999FE023157A4E879121FE2DFB0F9BA1"/>
  </w:style>
  <w:style w:type="paragraph" w:customStyle="1" w:styleId="C8999C884F0C41289BFC4F9AD4062DEB">
    <w:name w:val="C8999C884F0C41289BFC4F9AD4062DEB"/>
  </w:style>
  <w:style w:type="paragraph" w:customStyle="1" w:styleId="724A0A46A0EA4AE8A866BCC86A0D43F0">
    <w:name w:val="724A0A46A0EA4AE8A866BCC86A0D43F0"/>
  </w:style>
  <w:style w:type="paragraph" w:customStyle="1" w:styleId="A653203B17BD4FA9992A596635ECFE96">
    <w:name w:val="A653203B17BD4FA9992A596635ECFE96"/>
  </w:style>
  <w:style w:type="paragraph" w:customStyle="1" w:styleId="E7515D1D4DC54FB887FCD1F2D626451F">
    <w:name w:val="E7515D1D4DC54FB887FCD1F2D626451F"/>
  </w:style>
  <w:style w:type="paragraph" w:customStyle="1" w:styleId="7DE29C3C4BBA4374A269A2465A2400C0">
    <w:name w:val="7DE29C3C4BBA4374A269A2465A2400C0"/>
  </w:style>
  <w:style w:type="paragraph" w:customStyle="1" w:styleId="0D60B807C27D4EC5BFBBABA5C57A85FF">
    <w:name w:val="0D60B807C27D4EC5BFBBABA5C57A85FF"/>
  </w:style>
  <w:style w:type="paragraph" w:customStyle="1" w:styleId="0B8F2702D0B94E58A1E23D53D9B2E3E0">
    <w:name w:val="0B8F2702D0B94E58A1E23D53D9B2E3E0"/>
  </w:style>
  <w:style w:type="paragraph" w:customStyle="1" w:styleId="EE9CBBBCE4F040149FE4EABD6324F2D7">
    <w:name w:val="EE9CBBBCE4F040149FE4EABD6324F2D7"/>
  </w:style>
  <w:style w:type="paragraph" w:customStyle="1" w:styleId="5BA5FE39628347D6A412D4CF02975DEC">
    <w:name w:val="5BA5FE39628347D6A412D4CF02975DEC"/>
  </w:style>
  <w:style w:type="paragraph" w:customStyle="1" w:styleId="C45421C5DAD8436BA8E8597979628BCD">
    <w:name w:val="C45421C5DAD8436BA8E8597979628BCD"/>
  </w:style>
  <w:style w:type="paragraph" w:customStyle="1" w:styleId="1EC138088C7F47C3A396355BA6FED884">
    <w:name w:val="1EC138088C7F47C3A396355BA6FED884"/>
  </w:style>
  <w:style w:type="paragraph" w:customStyle="1" w:styleId="A9B0573EB92940EAADD95A1A47354674">
    <w:name w:val="A9B0573EB92940EAADD95A1A47354674"/>
  </w:style>
  <w:style w:type="paragraph" w:customStyle="1" w:styleId="8DF81C91A6B940CF8F03A531DBB672A5">
    <w:name w:val="8DF81C91A6B940CF8F03A531DBB672A5"/>
  </w:style>
  <w:style w:type="paragraph" w:customStyle="1" w:styleId="628ACEB417FE4872AA98C9599082115F">
    <w:name w:val="628ACEB417FE4872AA98C9599082115F"/>
  </w:style>
  <w:style w:type="paragraph" w:customStyle="1" w:styleId="F746E40467CE4138965E5B51584092AB">
    <w:name w:val="F746E40467CE4138965E5B51584092AB"/>
  </w:style>
  <w:style w:type="paragraph" w:customStyle="1" w:styleId="AE712C915E6D4835AC19850AEC20FC50">
    <w:name w:val="AE712C915E6D4835AC19850AEC20FC50"/>
  </w:style>
  <w:style w:type="paragraph" w:customStyle="1" w:styleId="1885EF95E5C2432A93CDB626F3746BA3">
    <w:name w:val="1885EF95E5C2432A93CDB626F3746BA3"/>
  </w:style>
  <w:style w:type="paragraph" w:customStyle="1" w:styleId="2F455DAA85CD4A8C86CF0E4351436CDB">
    <w:name w:val="2F455DAA85CD4A8C86CF0E4351436CDB"/>
  </w:style>
  <w:style w:type="paragraph" w:customStyle="1" w:styleId="EAC2986EA113456EBFA707FAB36B6071">
    <w:name w:val="EAC2986EA113456EBFA707FAB36B6071"/>
  </w:style>
  <w:style w:type="paragraph" w:customStyle="1" w:styleId="24B6B2A36AC649D18750F0C6558E2EDC">
    <w:name w:val="24B6B2A36AC649D18750F0C6558E2EDC"/>
  </w:style>
  <w:style w:type="paragraph" w:customStyle="1" w:styleId="E7EA98068A6643A9A870F2A4EF549AC5">
    <w:name w:val="E7EA98068A6643A9A870F2A4EF549AC5"/>
  </w:style>
  <w:style w:type="paragraph" w:customStyle="1" w:styleId="9045839AE0E741F09E06CD479FD80113">
    <w:name w:val="9045839AE0E741F09E06CD479FD80113"/>
  </w:style>
  <w:style w:type="paragraph" w:customStyle="1" w:styleId="FE3D9B35899B49DB936E222F83A41E2C">
    <w:name w:val="FE3D9B35899B49DB936E222F83A41E2C"/>
  </w:style>
  <w:style w:type="paragraph" w:customStyle="1" w:styleId="8FBBDB98809D439CAAE5889F798BDEE6">
    <w:name w:val="8FBBDB98809D439CAAE5889F798BDEE6"/>
  </w:style>
  <w:style w:type="paragraph" w:customStyle="1" w:styleId="788B219FEEF1468D95DD584D95B7FE4A">
    <w:name w:val="788B219FEEF1468D95DD584D95B7FE4A"/>
  </w:style>
  <w:style w:type="paragraph" w:customStyle="1" w:styleId="CD35D185948444AEB98D692CF1A836C1">
    <w:name w:val="CD35D185948444AEB98D692CF1A836C1"/>
  </w:style>
  <w:style w:type="paragraph" w:customStyle="1" w:styleId="A29E8EB25A494EA9B521675FD3D38786">
    <w:name w:val="A29E8EB25A494EA9B521675FD3D38786"/>
  </w:style>
  <w:style w:type="paragraph" w:customStyle="1" w:styleId="CE19C269FE61498087191CF17603EC6F">
    <w:name w:val="CE19C269FE61498087191CF17603EC6F"/>
  </w:style>
  <w:style w:type="paragraph" w:customStyle="1" w:styleId="3ADD2F75BA9B462BB66B19DF220D9309">
    <w:name w:val="3ADD2F75BA9B462BB66B19DF220D9309"/>
  </w:style>
  <w:style w:type="paragraph" w:customStyle="1" w:styleId="793929DADDC4440390372F30F1F92E89">
    <w:name w:val="793929DADDC4440390372F30F1F92E89"/>
  </w:style>
  <w:style w:type="paragraph" w:customStyle="1" w:styleId="6E5B828ACD2F4C4BB08CA5542082B4B5">
    <w:name w:val="6E5B828ACD2F4C4BB08CA5542082B4B5"/>
  </w:style>
  <w:style w:type="paragraph" w:customStyle="1" w:styleId="CEC530917BC944AD84FDADC4495F3CF3">
    <w:name w:val="CEC530917BC944AD84FDADC4495F3CF3"/>
  </w:style>
  <w:style w:type="paragraph" w:customStyle="1" w:styleId="2E8FC66DDB5243CCA0F95585DEB171EA">
    <w:name w:val="2E8FC66DDB5243CCA0F95585DEB171EA"/>
  </w:style>
  <w:style w:type="paragraph" w:customStyle="1" w:styleId="F331A658D26F4D6CBE8CC9B2A68F0DF0">
    <w:name w:val="F331A658D26F4D6CBE8CC9B2A68F0DF0"/>
  </w:style>
  <w:style w:type="paragraph" w:customStyle="1" w:styleId="BB99D8D40DA34AE48E672CF5D2C28DB0">
    <w:name w:val="BB99D8D40DA34AE48E672CF5D2C28DB0"/>
  </w:style>
  <w:style w:type="paragraph" w:customStyle="1" w:styleId="82981B1D173641738ABDC7EF3B1BB384">
    <w:name w:val="82981B1D173641738ABDC7EF3B1BB384"/>
  </w:style>
  <w:style w:type="paragraph" w:customStyle="1" w:styleId="A7FE43A5AC4449F0866286A6DDF8B023">
    <w:name w:val="A7FE43A5AC4449F0866286A6DDF8B023"/>
  </w:style>
  <w:style w:type="paragraph" w:customStyle="1" w:styleId="751F15EF684B48409AAF7A9595C28E99">
    <w:name w:val="751F15EF684B48409AAF7A9595C28E99"/>
  </w:style>
  <w:style w:type="paragraph" w:customStyle="1" w:styleId="498CE68BAD1147E0935E9840A027B650">
    <w:name w:val="498CE68BAD1147E0935E9840A027B650"/>
  </w:style>
  <w:style w:type="paragraph" w:customStyle="1" w:styleId="EFABAF7E1BD0425D827ECAABD5BB4A38">
    <w:name w:val="EFABAF7E1BD0425D827ECAABD5BB4A38"/>
  </w:style>
  <w:style w:type="paragraph" w:customStyle="1" w:styleId="71EA346808BB404A9128B683A6DCF1E2">
    <w:name w:val="71EA346808BB404A9128B683A6DCF1E2"/>
  </w:style>
  <w:style w:type="paragraph" w:customStyle="1" w:styleId="A39E2283586E457BAC67CF3DD21C75BC">
    <w:name w:val="A39E2283586E457BAC67CF3DD21C75BC"/>
  </w:style>
  <w:style w:type="paragraph" w:customStyle="1" w:styleId="18A8805536DD485C879DB72276161A7C">
    <w:name w:val="18A8805536DD485C879DB72276161A7C"/>
  </w:style>
  <w:style w:type="paragraph" w:customStyle="1" w:styleId="8BC2DC4B3A514FBAB72F8080129C708B">
    <w:name w:val="8BC2DC4B3A514FBAB72F8080129C708B"/>
  </w:style>
  <w:style w:type="paragraph" w:customStyle="1" w:styleId="068A8A2416464020935038587CCD8DFC">
    <w:name w:val="068A8A2416464020935038587CCD8DFC"/>
  </w:style>
  <w:style w:type="paragraph" w:customStyle="1" w:styleId="715825289B42468F98B484DD7569CE28">
    <w:name w:val="715825289B42468F98B484DD7569CE28"/>
  </w:style>
  <w:style w:type="paragraph" w:customStyle="1" w:styleId="1104C411426245BA9C320834F435B139">
    <w:name w:val="1104C411426245BA9C320834F435B139"/>
  </w:style>
  <w:style w:type="paragraph" w:customStyle="1" w:styleId="D370F5EAFBEF488CA13E42526AFE192D">
    <w:name w:val="D370F5EAFBEF488CA13E42526AFE192D"/>
  </w:style>
  <w:style w:type="paragraph" w:customStyle="1" w:styleId="12907965B2CA43B4BC47A4C8F774BD82">
    <w:name w:val="12907965B2CA43B4BC47A4C8F774BD82"/>
  </w:style>
  <w:style w:type="paragraph" w:customStyle="1" w:styleId="3733E00CAAD747808FBF44EE3BE6850E">
    <w:name w:val="3733E00CAAD747808FBF44EE3BE6850E"/>
  </w:style>
  <w:style w:type="paragraph" w:customStyle="1" w:styleId="98F267D3C2B0429DA631001DC30F8C1F">
    <w:name w:val="98F267D3C2B0429DA631001DC30F8C1F"/>
  </w:style>
  <w:style w:type="paragraph" w:customStyle="1" w:styleId="147DF24011A14A989ABA28D0EA286F21">
    <w:name w:val="147DF24011A14A989ABA28D0EA286F21"/>
  </w:style>
  <w:style w:type="paragraph" w:customStyle="1" w:styleId="4DA71A73341A4C8881439228515625FC">
    <w:name w:val="4DA71A73341A4C8881439228515625FC"/>
  </w:style>
  <w:style w:type="paragraph" w:customStyle="1" w:styleId="33A4AE674C81482EB47538B96C054BF5">
    <w:name w:val="33A4AE674C81482EB47538B96C054BF5"/>
  </w:style>
  <w:style w:type="paragraph" w:customStyle="1" w:styleId="EA3D54BB64AD4AA682E0F43F233A558A">
    <w:name w:val="EA3D54BB64AD4AA682E0F43F233A558A"/>
  </w:style>
  <w:style w:type="paragraph" w:customStyle="1" w:styleId="D13A7D33583844718555D88A31880FFB">
    <w:name w:val="D13A7D33583844718555D88A31880FFB"/>
  </w:style>
  <w:style w:type="paragraph" w:customStyle="1" w:styleId="476050BF9755449786CB31520FA23546">
    <w:name w:val="476050BF9755449786CB31520FA23546"/>
  </w:style>
  <w:style w:type="paragraph" w:customStyle="1" w:styleId="0F45C5BF9E1C43129CBC4FE553A2101F">
    <w:name w:val="0F45C5BF9E1C43129CBC4FE553A2101F"/>
  </w:style>
  <w:style w:type="paragraph" w:customStyle="1" w:styleId="880FFD14FDEF49B68EB0F1C54BC16685">
    <w:name w:val="880FFD14FDEF49B68EB0F1C54BC16685"/>
  </w:style>
  <w:style w:type="paragraph" w:customStyle="1" w:styleId="69B5E33CBF514F6DBED844273C13FD57">
    <w:name w:val="69B5E33CBF514F6DBED844273C13FD57"/>
  </w:style>
  <w:style w:type="paragraph" w:customStyle="1" w:styleId="01D526A237634CA996356A8A39C812F4">
    <w:name w:val="01D526A237634CA996356A8A39C812F4"/>
  </w:style>
  <w:style w:type="paragraph" w:customStyle="1" w:styleId="924A365AB3ED41349137EB292CBE3CF5">
    <w:name w:val="924A365AB3ED41349137EB292CBE3CF5"/>
  </w:style>
  <w:style w:type="paragraph" w:customStyle="1" w:styleId="16D86076F2C4421A8E1FAC80F7F003F8">
    <w:name w:val="16D86076F2C4421A8E1FAC80F7F003F8"/>
  </w:style>
  <w:style w:type="paragraph" w:customStyle="1" w:styleId="19F2AE13E2FD44AFA0C6121DEF9F556A">
    <w:name w:val="19F2AE13E2FD44AFA0C6121DEF9F556A"/>
  </w:style>
  <w:style w:type="paragraph" w:customStyle="1" w:styleId="610D0B115B4C47BABCC09C4C999122A3">
    <w:name w:val="610D0B115B4C47BABCC09C4C999122A3"/>
  </w:style>
  <w:style w:type="paragraph" w:customStyle="1" w:styleId="EB2DC21DC9CC4CE48DD33DDFC1F94CB8">
    <w:name w:val="EB2DC21DC9CC4CE48DD33DDFC1F94CB8"/>
  </w:style>
  <w:style w:type="paragraph" w:customStyle="1" w:styleId="BFC67F41AD1F48118C6F2B6D909278DF">
    <w:name w:val="BFC67F41AD1F48118C6F2B6D909278DF"/>
  </w:style>
  <w:style w:type="paragraph" w:customStyle="1" w:styleId="9E64333105C74C43B4EF6681F045F5CD">
    <w:name w:val="9E64333105C74C43B4EF6681F045F5CD"/>
  </w:style>
  <w:style w:type="paragraph" w:customStyle="1" w:styleId="BB3D5C9F1F854224B35F71883AD2B3AC">
    <w:name w:val="BB3D5C9F1F854224B35F71883AD2B3AC"/>
  </w:style>
  <w:style w:type="paragraph" w:customStyle="1" w:styleId="F37E3BA8240746978B886AE94FA5AF85">
    <w:name w:val="F37E3BA8240746978B886AE94FA5AF85"/>
  </w:style>
  <w:style w:type="paragraph" w:customStyle="1" w:styleId="5F14ADC8EF3B41E6B48E0B3D6E9B232C">
    <w:name w:val="5F14ADC8EF3B41E6B48E0B3D6E9B232C"/>
  </w:style>
  <w:style w:type="paragraph" w:customStyle="1" w:styleId="D2642087CC9848D3A1F231A1B47D730F">
    <w:name w:val="D2642087CC9848D3A1F231A1B47D730F"/>
  </w:style>
  <w:style w:type="paragraph" w:customStyle="1" w:styleId="E22D08F09E984CA388A682DCBD227E76">
    <w:name w:val="E22D08F09E984CA388A682DCBD227E76"/>
  </w:style>
  <w:style w:type="paragraph" w:customStyle="1" w:styleId="DA7C8B1127F943C3868862B1359BCFC1">
    <w:name w:val="DA7C8B1127F943C3868862B1359BCFC1"/>
  </w:style>
  <w:style w:type="paragraph" w:customStyle="1" w:styleId="EECFE165B6DB43B8A23C6CC73A96172F">
    <w:name w:val="EECFE165B6DB43B8A23C6CC73A96172F"/>
  </w:style>
  <w:style w:type="paragraph" w:customStyle="1" w:styleId="A3922F7705DB4BC287F9C55D5F806225">
    <w:name w:val="A3922F7705DB4BC287F9C55D5F806225"/>
  </w:style>
  <w:style w:type="paragraph" w:customStyle="1" w:styleId="422271B32BC849CC8830FCAD8446FE14">
    <w:name w:val="422271B32BC849CC8830FCAD8446FE14"/>
  </w:style>
  <w:style w:type="paragraph" w:customStyle="1" w:styleId="4705E06502C543FDA1FE21DBC19F53ED">
    <w:name w:val="4705E06502C543FDA1FE21DBC19F53ED"/>
  </w:style>
  <w:style w:type="paragraph" w:customStyle="1" w:styleId="F4398ADC0E33496EA9A4D07628AD6F09">
    <w:name w:val="F4398ADC0E33496EA9A4D07628AD6F09"/>
  </w:style>
  <w:style w:type="paragraph" w:customStyle="1" w:styleId="1725E7EA494E4570A195DAB4D3EA257B">
    <w:name w:val="1725E7EA494E4570A195DAB4D3EA257B"/>
    <w:rsid w:val="00176E9C"/>
  </w:style>
  <w:style w:type="paragraph" w:customStyle="1" w:styleId="380262E26E7B4CBCA6F4DCC792B85FE6">
    <w:name w:val="380262E26E7B4CBCA6F4DCC792B85FE6"/>
    <w:rsid w:val="00176E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Factura de servicios con horas y tarifas.dotx</Template>
  <TotalTime>38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IMajano</dc:creator>
  <cp:lastModifiedBy>IMajano</cp:lastModifiedBy>
  <cp:revision>5</cp:revision>
  <cp:lastPrinted>2018-12-20T22:39:00Z</cp:lastPrinted>
  <dcterms:created xsi:type="dcterms:W3CDTF">2018-12-20T22:03:00Z</dcterms:created>
  <dcterms:modified xsi:type="dcterms:W3CDTF">2018-12-20T22:41:00Z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